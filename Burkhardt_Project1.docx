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C8525" w14:textId="74608380" w:rsidR="00D15DE9" w:rsidRDefault="00000000">
      <w:pPr>
        <w:pStyle w:val="Title"/>
      </w:pPr>
      <w:sdt>
        <w:sdtPr>
          <w:alias w:val="Title"/>
          <w:tag w:val=""/>
          <w:id w:val="726351117"/>
          <w:placeholder>
            <w:docPart w:val="42C862149E75634998DA806749EF008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7C4DDF">
            <w:t>Assignment 1</w:t>
          </w:r>
          <w:r w:rsidR="0081639C">
            <w:t xml:space="preserve"> </w:t>
          </w:r>
          <w:r w:rsidR="00742CEA">
            <w:t>Deliverables</w:t>
          </w:r>
        </w:sdtContent>
      </w:sdt>
    </w:p>
    <w:p w14:paraId="1F3CBD2D" w14:textId="08C6677E" w:rsidR="00D15DE9" w:rsidRDefault="00163C50">
      <w:pPr>
        <w:pStyle w:val="Title2"/>
      </w:pPr>
      <w:r>
        <w:t>Burkhardt, Ryan</w:t>
      </w:r>
    </w:p>
    <w:p w14:paraId="78322DED" w14:textId="275F4D26" w:rsidR="00D15DE9" w:rsidRDefault="00163C50">
      <w:pPr>
        <w:pStyle w:val="Title2"/>
      </w:pPr>
      <w:r>
        <w:t xml:space="preserve">UMGC </w:t>
      </w:r>
      <w:r w:rsidR="007C4DDF">
        <w:t>CMSC 315</w:t>
      </w:r>
    </w:p>
    <w:p w14:paraId="3818E159" w14:textId="77777777" w:rsidR="00D15DE9" w:rsidRDefault="00000000">
      <w:pPr>
        <w:pStyle w:val="Title"/>
      </w:pPr>
      <w:r>
        <w:t>Author Note</w:t>
      </w:r>
    </w:p>
    <w:p w14:paraId="2E210FA6" w14:textId="63A2B16D" w:rsidR="00D15DE9" w:rsidRDefault="007C4DDF" w:rsidP="00ED2C05">
      <w:r>
        <w:t xml:space="preserve">This Program will encapsulate a file from the user and run it through a class called </w:t>
      </w:r>
      <w:proofErr w:type="spellStart"/>
      <w:r>
        <w:t>DelimiterCheck</w:t>
      </w:r>
      <w:proofErr w:type="spellEnd"/>
      <w:r>
        <w:t xml:space="preserve"> to see if it is missing any parenthesis, brackets, or braces.</w:t>
      </w:r>
    </w:p>
    <w:p w14:paraId="32D94FED" w14:textId="5A7308DE" w:rsidR="00D15DE9" w:rsidRDefault="00044B4C" w:rsidP="00044B4C">
      <w:pPr>
        <w:pStyle w:val="SectionTitle"/>
      </w:pPr>
      <w:r>
        <w:lastRenderedPageBreak/>
        <w:t>UML Class Diagram</w:t>
      </w:r>
    </w:p>
    <w:p w14:paraId="5E268D84" w14:textId="1549E632" w:rsidR="00044B4C" w:rsidRPr="00044B4C" w:rsidRDefault="00044B4C" w:rsidP="00044B4C">
      <w:pPr>
        <w:jc w:val="center"/>
      </w:pPr>
      <w:r>
        <w:rPr>
          <w:noProof/>
        </w:rPr>
        <w:drawing>
          <wp:inline distT="0" distB="0" distL="0" distR="0" wp14:anchorId="4F10CA34" wp14:editId="6141F2A1">
            <wp:extent cx="3073411" cy="4954772"/>
            <wp:effectExtent l="0" t="0" r="0" b="0"/>
            <wp:docPr id="1951598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98185" name="Picture 195159818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840" cy="496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Toc147956691"/>
    <w:p w14:paraId="55DC0552" w14:textId="16956552" w:rsidR="00D15DE9" w:rsidRPr="00ED2C05" w:rsidRDefault="00000000">
      <w:pPr>
        <w:pStyle w:val="SectionTitle"/>
        <w:rPr>
          <w:b/>
          <w:bCs/>
        </w:rPr>
      </w:pPr>
      <w:sdt>
        <w:sdtPr>
          <w:rPr>
            <w:b/>
            <w:bCs/>
          </w:rPr>
          <w:alias w:val="Title"/>
          <w:tag w:val=""/>
          <w:id w:val="-1756435886"/>
          <w:placeholder>
            <w:docPart w:val="0391DB8A5EAB164FBA3D9AA85FD724A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7C4DDF">
            <w:rPr>
              <w:b/>
              <w:bCs/>
            </w:rPr>
            <w:t>Assignment 1 Deliverables</w:t>
          </w:r>
        </w:sdtContent>
      </w:sdt>
      <w:bookmarkEnd w:id="0"/>
    </w:p>
    <w:p w14:paraId="73CA3B4E" w14:textId="0663B57D" w:rsidR="009C0807" w:rsidRDefault="00044B4C" w:rsidP="0031334A">
      <w:r>
        <w:t xml:space="preserve">Assignment 1 was quite a challenge. I started by creating a layout of what variables I was going to need on an empty whiteboard. After looking at the requirements from the rubric I went into creating the two classes. I quickly became overwhelmed with which variable I was going to put where and how I was going to call the character repetitively. I then went to draw.io to attempt to make sense of it in a class diagram and furthermore got overwhelmed. It became a code and diagram as you go for me. This is something I have been trying to get better with and am currently working on. I finally concluded the assignment after rigorous testing and calling in many resources such as </w:t>
      </w:r>
      <w:proofErr w:type="spellStart"/>
      <w:r>
        <w:t>geeksforgeeks</w:t>
      </w:r>
      <w:proofErr w:type="spellEnd"/>
      <w:r>
        <w:t xml:space="preserve"> and </w:t>
      </w:r>
      <w:proofErr w:type="spellStart"/>
      <w:r>
        <w:t>stackoverflow</w:t>
      </w:r>
      <w:proofErr w:type="spellEnd"/>
      <w:r>
        <w:t xml:space="preserve">. While I did not use the code that was found on these </w:t>
      </w:r>
      <w:r w:rsidR="0031334A">
        <w:t>sites,</w:t>
      </w:r>
      <w:r>
        <w:t xml:space="preserve"> I did come back with great references on which direction to go with my while try loops.</w:t>
      </w:r>
    </w:p>
    <w:p w14:paraId="4D5917CE" w14:textId="3A626107" w:rsidR="0031334A" w:rsidRDefault="0031334A" w:rsidP="0031334A">
      <w:pPr>
        <w:rPr>
          <w:b/>
          <w:bCs/>
        </w:rPr>
      </w:pPr>
      <w:r>
        <w:t xml:space="preserve">During this assignment I learned the power of the stack class and how to use remove, append, and peek from the class. It will prove helpful in the lessons and programming future to come. I also learned about the </w:t>
      </w:r>
      <w:proofErr w:type="spellStart"/>
      <w:r>
        <w:t>IOException</w:t>
      </w:r>
      <w:proofErr w:type="spellEnd"/>
      <w:r>
        <w:t xml:space="preserve"> class and had to take my time reading through the different exceptions so I could catch the right exception. I also learned that when calling the exceptions, you could get the error messages from the throwable class. It also taught me while I was in the throwable class about the </w:t>
      </w:r>
      <w:proofErr w:type="spellStart"/>
      <w:r>
        <w:t>getCause</w:t>
      </w:r>
      <w:proofErr w:type="spellEnd"/>
      <w:r>
        <w:t xml:space="preserve"> method and the </w:t>
      </w:r>
      <w:proofErr w:type="spellStart"/>
      <w:proofErr w:type="gramStart"/>
      <w:r>
        <w:t>getLocalizedMessage</w:t>
      </w:r>
      <w:proofErr w:type="spellEnd"/>
      <w:r>
        <w:t>(</w:t>
      </w:r>
      <w:proofErr w:type="gramEnd"/>
      <w:r>
        <w:t>). These will prove crucial in my future when I build more advanced programs to handle exceptions.</w:t>
      </w:r>
    </w:p>
    <w:p w14:paraId="7315A736" w14:textId="444DA22D" w:rsidR="00537710" w:rsidRPr="000F4AED" w:rsidRDefault="000F4AED" w:rsidP="001A7431">
      <w:pPr>
        <w:ind w:firstLine="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36424C81" w14:textId="77777777" w:rsidR="00AB1EF4" w:rsidRDefault="00AB1EF4">
      <w:pPr>
        <w:rPr>
          <w:b/>
          <w:bCs/>
        </w:rPr>
      </w:pPr>
      <w:r>
        <w:rPr>
          <w:b/>
          <w:bCs/>
        </w:rPr>
        <w:br w:type="page"/>
      </w:r>
    </w:p>
    <w:p w14:paraId="1F99AA10" w14:textId="3984C9E6" w:rsidR="00D15DE9" w:rsidRPr="00A764A4" w:rsidRDefault="009C25D4" w:rsidP="009C25D4">
      <w:pPr>
        <w:ind w:firstLine="0"/>
        <w:jc w:val="center"/>
        <w:rPr>
          <w:b/>
          <w:bCs/>
        </w:rPr>
      </w:pPr>
      <w:r w:rsidRPr="00A764A4">
        <w:rPr>
          <w:b/>
          <w:bCs/>
        </w:rPr>
        <w:lastRenderedPageBreak/>
        <w:t>Test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800"/>
        <w:gridCol w:w="2555"/>
        <w:gridCol w:w="2485"/>
        <w:gridCol w:w="1255"/>
      </w:tblGrid>
      <w:tr w:rsidR="009C25D4" w14:paraId="07048879" w14:textId="77777777" w:rsidTr="00A81E26">
        <w:trPr>
          <w:trHeight w:val="234"/>
        </w:trPr>
        <w:tc>
          <w:tcPr>
            <w:tcW w:w="1255" w:type="dxa"/>
            <w:shd w:val="clear" w:color="auto" w:fill="B7B7B7" w:themeFill="accent6" w:themeFillTint="66"/>
          </w:tcPr>
          <w:p w14:paraId="143EBCF8" w14:textId="2AC3230F" w:rsidR="009C25D4" w:rsidRPr="00A764A4" w:rsidRDefault="009C25D4" w:rsidP="009C25D4">
            <w:pPr>
              <w:ind w:firstLine="0"/>
              <w:jc w:val="center"/>
              <w:rPr>
                <w:b/>
                <w:bCs/>
              </w:rPr>
            </w:pPr>
            <w:r w:rsidRPr="00A764A4">
              <w:rPr>
                <w:b/>
                <w:bCs/>
              </w:rPr>
              <w:t>Test Case</w:t>
            </w:r>
          </w:p>
        </w:tc>
        <w:tc>
          <w:tcPr>
            <w:tcW w:w="1800" w:type="dxa"/>
            <w:shd w:val="clear" w:color="auto" w:fill="B7B7B7" w:themeFill="accent6" w:themeFillTint="66"/>
          </w:tcPr>
          <w:p w14:paraId="45E444B2" w14:textId="64F46DE4" w:rsidR="009C25D4" w:rsidRPr="00A764A4" w:rsidRDefault="009C25D4" w:rsidP="009C25D4">
            <w:pPr>
              <w:ind w:firstLine="0"/>
              <w:jc w:val="center"/>
              <w:rPr>
                <w:b/>
                <w:bCs/>
              </w:rPr>
            </w:pPr>
            <w:r w:rsidRPr="00A764A4">
              <w:rPr>
                <w:b/>
                <w:bCs/>
              </w:rPr>
              <w:t>Input</w:t>
            </w:r>
          </w:p>
        </w:tc>
        <w:tc>
          <w:tcPr>
            <w:tcW w:w="2555" w:type="dxa"/>
            <w:shd w:val="clear" w:color="auto" w:fill="B7B7B7" w:themeFill="accent6" w:themeFillTint="66"/>
          </w:tcPr>
          <w:p w14:paraId="612C28E5" w14:textId="11AF38D2" w:rsidR="009C25D4" w:rsidRPr="00A764A4" w:rsidRDefault="009C25D4" w:rsidP="009C25D4">
            <w:pPr>
              <w:ind w:firstLine="0"/>
              <w:jc w:val="center"/>
              <w:rPr>
                <w:b/>
                <w:bCs/>
              </w:rPr>
            </w:pPr>
            <w:r w:rsidRPr="00A764A4">
              <w:rPr>
                <w:b/>
                <w:bCs/>
              </w:rPr>
              <w:t>Expected Output</w:t>
            </w:r>
          </w:p>
        </w:tc>
        <w:tc>
          <w:tcPr>
            <w:tcW w:w="2485" w:type="dxa"/>
            <w:shd w:val="clear" w:color="auto" w:fill="B7B7B7" w:themeFill="accent6" w:themeFillTint="66"/>
          </w:tcPr>
          <w:p w14:paraId="7629B6EC" w14:textId="139E673F" w:rsidR="009C25D4" w:rsidRPr="00A764A4" w:rsidRDefault="009C25D4" w:rsidP="009C25D4">
            <w:pPr>
              <w:ind w:firstLine="0"/>
              <w:jc w:val="center"/>
              <w:rPr>
                <w:b/>
                <w:bCs/>
              </w:rPr>
            </w:pPr>
            <w:r w:rsidRPr="00A764A4">
              <w:rPr>
                <w:b/>
                <w:bCs/>
              </w:rPr>
              <w:t>Actual Output</w:t>
            </w:r>
          </w:p>
        </w:tc>
        <w:tc>
          <w:tcPr>
            <w:tcW w:w="1255" w:type="dxa"/>
            <w:shd w:val="clear" w:color="auto" w:fill="B7B7B7" w:themeFill="accent6" w:themeFillTint="66"/>
          </w:tcPr>
          <w:p w14:paraId="395B84DB" w14:textId="4E89107C" w:rsidR="009C25D4" w:rsidRPr="00A764A4" w:rsidRDefault="009C25D4" w:rsidP="009C25D4">
            <w:pPr>
              <w:ind w:firstLine="0"/>
              <w:jc w:val="center"/>
              <w:rPr>
                <w:b/>
                <w:bCs/>
              </w:rPr>
            </w:pPr>
            <w:r w:rsidRPr="00A764A4">
              <w:rPr>
                <w:b/>
                <w:bCs/>
              </w:rPr>
              <w:t>Pass/Fail</w:t>
            </w:r>
          </w:p>
        </w:tc>
      </w:tr>
      <w:tr w:rsidR="00B601BD" w14:paraId="15F9C9F2" w14:textId="77777777" w:rsidTr="00A81E26">
        <w:trPr>
          <w:trHeight w:val="2107"/>
        </w:trPr>
        <w:tc>
          <w:tcPr>
            <w:tcW w:w="1255" w:type="dxa"/>
          </w:tcPr>
          <w:p w14:paraId="53F4454D" w14:textId="7B4A45ED" w:rsidR="00B601BD" w:rsidRPr="007F5766" w:rsidRDefault="00B601BD" w:rsidP="00B601B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7F5766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00" w:type="dxa"/>
            <w:vAlign w:val="center"/>
          </w:tcPr>
          <w:p w14:paraId="5D136F6A" w14:textId="3347BFCC" w:rsidR="00B601BD" w:rsidRPr="007F5766" w:rsidRDefault="00537710" w:rsidP="00B601BD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Open lab6.py</w:t>
            </w:r>
          </w:p>
        </w:tc>
        <w:tc>
          <w:tcPr>
            <w:tcW w:w="2555" w:type="dxa"/>
            <w:vAlign w:val="center"/>
          </w:tcPr>
          <w:p w14:paraId="50D06E2D" w14:textId="188E7998" w:rsidR="00B601BD" w:rsidRPr="007F5766" w:rsidRDefault="00537710" w:rsidP="00B601BD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Webpage is </w:t>
            </w:r>
            <w:proofErr w:type="gramStart"/>
            <w:r>
              <w:rPr>
                <w:rFonts w:cstheme="minorHAnsi"/>
                <w:sz w:val="20"/>
                <w:szCs w:val="20"/>
              </w:rPr>
              <w:t>displayed</w:t>
            </w:r>
            <w:proofErr w:type="gramEnd"/>
          </w:p>
          <w:p w14:paraId="4DA62A8C" w14:textId="60893748" w:rsidR="00B601BD" w:rsidRPr="007F5766" w:rsidRDefault="00B601BD" w:rsidP="00B601B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85" w:type="dxa"/>
            <w:vAlign w:val="center"/>
          </w:tcPr>
          <w:p w14:paraId="20DA549A" w14:textId="75B91313" w:rsidR="00B601BD" w:rsidRPr="007F5766" w:rsidRDefault="00537710" w:rsidP="00B601BD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Webpage is </w:t>
            </w:r>
            <w:proofErr w:type="gramStart"/>
            <w:r>
              <w:rPr>
                <w:rFonts w:cstheme="minorHAnsi"/>
                <w:sz w:val="20"/>
                <w:szCs w:val="20"/>
              </w:rPr>
              <w:t>displayed</w:t>
            </w:r>
            <w:proofErr w:type="gramEnd"/>
          </w:p>
          <w:p w14:paraId="7ABB0C0E" w14:textId="18FF2D44" w:rsidR="00B601BD" w:rsidRPr="007F5766" w:rsidRDefault="00B601BD" w:rsidP="00B601B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55" w:type="dxa"/>
          </w:tcPr>
          <w:p w14:paraId="74CA7510" w14:textId="6956D7F8" w:rsidR="00B601BD" w:rsidRPr="007F5766" w:rsidRDefault="00B601BD" w:rsidP="00B601BD">
            <w:pPr>
              <w:ind w:firstLine="0"/>
              <w:jc w:val="right"/>
              <w:rPr>
                <w:rFonts w:cstheme="minorHAnsi"/>
                <w:sz w:val="20"/>
                <w:szCs w:val="20"/>
              </w:rPr>
            </w:pPr>
            <w:r w:rsidRPr="007F5766">
              <w:rPr>
                <w:rFonts w:cstheme="minorHAnsi"/>
                <w:sz w:val="20"/>
                <w:szCs w:val="20"/>
              </w:rPr>
              <w:t>Pass</w:t>
            </w:r>
          </w:p>
        </w:tc>
      </w:tr>
      <w:tr w:rsidR="00B601BD" w14:paraId="4EF4DE9D" w14:textId="77777777" w:rsidTr="00A81E26">
        <w:trPr>
          <w:trHeight w:val="543"/>
        </w:trPr>
        <w:tc>
          <w:tcPr>
            <w:tcW w:w="1255" w:type="dxa"/>
          </w:tcPr>
          <w:p w14:paraId="2AC50861" w14:textId="6B698FFA" w:rsidR="00B601BD" w:rsidRPr="007F5766" w:rsidRDefault="00B601BD" w:rsidP="00B601B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7F5766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00" w:type="dxa"/>
            <w:vAlign w:val="center"/>
          </w:tcPr>
          <w:p w14:paraId="19337173" w14:textId="0E30DA5A" w:rsidR="001D0EDF" w:rsidRDefault="00537710" w:rsidP="00B601BD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Open lab6.py</w:t>
            </w:r>
          </w:p>
          <w:p w14:paraId="63DF454E" w14:textId="61A0CBD3" w:rsidR="001D0EDF" w:rsidRPr="007F5766" w:rsidRDefault="00537710" w:rsidP="00537710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Click 1</w:t>
            </w:r>
            <w:r w:rsidRPr="00537710">
              <w:rPr>
                <w:rFonts w:cstheme="minorHAnsi"/>
                <w:sz w:val="20"/>
                <w:szCs w:val="20"/>
                <w:vertAlign w:val="superscript"/>
              </w:rPr>
              <w:t>st</w:t>
            </w:r>
            <w:r>
              <w:rPr>
                <w:rFonts w:cstheme="minorHAnsi"/>
                <w:sz w:val="20"/>
                <w:szCs w:val="20"/>
              </w:rPr>
              <w:t xml:space="preserve"> Hyperlink</w:t>
            </w:r>
          </w:p>
        </w:tc>
        <w:tc>
          <w:tcPr>
            <w:tcW w:w="2555" w:type="dxa"/>
            <w:vAlign w:val="center"/>
          </w:tcPr>
          <w:p w14:paraId="2FA103D7" w14:textId="7769F381" w:rsidR="00537710" w:rsidRDefault="00537710" w:rsidP="00B601BD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Webpage is </w:t>
            </w:r>
            <w:proofErr w:type="gramStart"/>
            <w:r>
              <w:rPr>
                <w:rFonts w:cstheme="minorHAnsi"/>
                <w:sz w:val="20"/>
                <w:szCs w:val="20"/>
              </w:rPr>
              <w:t>displayed</w:t>
            </w:r>
            <w:proofErr w:type="gramEnd"/>
          </w:p>
          <w:p w14:paraId="0772B9E6" w14:textId="5FA09C82" w:rsidR="001D0EDF" w:rsidRPr="007F5766" w:rsidRDefault="00537710" w:rsidP="00B601BD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  <w:r w:rsidRPr="00537710">
              <w:rPr>
                <w:rFonts w:cstheme="minorHAnsi"/>
                <w:sz w:val="20"/>
                <w:szCs w:val="20"/>
                <w:vertAlign w:val="superscript"/>
              </w:rPr>
              <w:t>st</w:t>
            </w:r>
            <w:r>
              <w:rPr>
                <w:rFonts w:cstheme="minorHAnsi"/>
                <w:sz w:val="20"/>
                <w:szCs w:val="20"/>
              </w:rPr>
              <w:t xml:space="preserve"> Hyperlink is displayed</w:t>
            </w:r>
          </w:p>
        </w:tc>
        <w:tc>
          <w:tcPr>
            <w:tcW w:w="2485" w:type="dxa"/>
            <w:vAlign w:val="center"/>
          </w:tcPr>
          <w:p w14:paraId="0BCE2F00" w14:textId="77777777" w:rsidR="00537710" w:rsidRDefault="00537710" w:rsidP="00537710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Webpage is </w:t>
            </w:r>
            <w:proofErr w:type="gramStart"/>
            <w:r>
              <w:rPr>
                <w:rFonts w:cstheme="minorHAnsi"/>
                <w:sz w:val="20"/>
                <w:szCs w:val="20"/>
              </w:rPr>
              <w:t>displayed</w:t>
            </w:r>
            <w:proofErr w:type="gramEnd"/>
          </w:p>
          <w:p w14:paraId="575269FF" w14:textId="7FEDBA7C" w:rsidR="00B601BD" w:rsidRPr="007F5766" w:rsidRDefault="00537710" w:rsidP="00537710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  <w:r w:rsidRPr="00537710">
              <w:rPr>
                <w:rFonts w:cstheme="minorHAnsi"/>
                <w:sz w:val="20"/>
                <w:szCs w:val="20"/>
                <w:vertAlign w:val="superscript"/>
              </w:rPr>
              <w:t>st</w:t>
            </w:r>
            <w:r>
              <w:rPr>
                <w:rFonts w:cstheme="minorHAnsi"/>
                <w:sz w:val="20"/>
                <w:szCs w:val="20"/>
              </w:rPr>
              <w:t xml:space="preserve"> Hyperlink is displayed</w:t>
            </w:r>
          </w:p>
        </w:tc>
        <w:tc>
          <w:tcPr>
            <w:tcW w:w="1255" w:type="dxa"/>
          </w:tcPr>
          <w:p w14:paraId="0FB93362" w14:textId="0D3BDC30" w:rsidR="00B601BD" w:rsidRPr="007F5766" w:rsidRDefault="00B601BD" w:rsidP="00B601BD">
            <w:pPr>
              <w:ind w:firstLine="0"/>
              <w:jc w:val="right"/>
              <w:rPr>
                <w:rFonts w:cstheme="minorHAnsi"/>
                <w:sz w:val="20"/>
                <w:szCs w:val="20"/>
              </w:rPr>
            </w:pPr>
            <w:r w:rsidRPr="007F5766">
              <w:rPr>
                <w:rFonts w:cstheme="minorHAnsi"/>
                <w:sz w:val="20"/>
                <w:szCs w:val="20"/>
              </w:rPr>
              <w:t>Pass</w:t>
            </w:r>
          </w:p>
        </w:tc>
      </w:tr>
      <w:tr w:rsidR="00E330D0" w14:paraId="5CEB4C91" w14:textId="77777777" w:rsidTr="00537710">
        <w:trPr>
          <w:trHeight w:val="359"/>
        </w:trPr>
        <w:tc>
          <w:tcPr>
            <w:tcW w:w="1255" w:type="dxa"/>
          </w:tcPr>
          <w:p w14:paraId="230D06BA" w14:textId="4BC565D4" w:rsidR="00E330D0" w:rsidRPr="007F5766" w:rsidRDefault="00E330D0" w:rsidP="00E330D0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7F5766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800" w:type="dxa"/>
            <w:vAlign w:val="center"/>
          </w:tcPr>
          <w:p w14:paraId="5767B27E" w14:textId="77777777" w:rsidR="00E330D0" w:rsidRDefault="00537710" w:rsidP="00E330D0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Open Lab6.py</w:t>
            </w:r>
          </w:p>
          <w:p w14:paraId="45C7D14E" w14:textId="29D458B2" w:rsidR="00537710" w:rsidRPr="007F5766" w:rsidRDefault="00537710" w:rsidP="00E330D0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Click 2</w:t>
            </w:r>
            <w:r w:rsidRPr="00537710">
              <w:rPr>
                <w:rFonts w:cstheme="minorHAnsi"/>
                <w:sz w:val="20"/>
                <w:szCs w:val="20"/>
                <w:vertAlign w:val="superscript"/>
              </w:rPr>
              <w:t>nd</w:t>
            </w:r>
            <w:r>
              <w:rPr>
                <w:rFonts w:cstheme="minorHAnsi"/>
                <w:sz w:val="20"/>
                <w:szCs w:val="20"/>
              </w:rPr>
              <w:t xml:space="preserve"> Hyperlink</w:t>
            </w:r>
          </w:p>
        </w:tc>
        <w:tc>
          <w:tcPr>
            <w:tcW w:w="2555" w:type="dxa"/>
            <w:vAlign w:val="center"/>
          </w:tcPr>
          <w:p w14:paraId="0676B2CB" w14:textId="5F153A62" w:rsidR="00537710" w:rsidRDefault="00537710" w:rsidP="00E330D0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Webpage is </w:t>
            </w:r>
            <w:proofErr w:type="gramStart"/>
            <w:r>
              <w:rPr>
                <w:rFonts w:cstheme="minorHAnsi"/>
                <w:sz w:val="20"/>
                <w:szCs w:val="20"/>
              </w:rPr>
              <w:t>displayed</w:t>
            </w:r>
            <w:proofErr w:type="gramEnd"/>
          </w:p>
          <w:p w14:paraId="1DB57EF8" w14:textId="36AF8464" w:rsidR="00E330D0" w:rsidRPr="007F5766" w:rsidRDefault="00537710" w:rsidP="00E330D0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  <w:r w:rsidRPr="00537710">
              <w:rPr>
                <w:rFonts w:cstheme="minorHAnsi"/>
                <w:sz w:val="20"/>
                <w:szCs w:val="20"/>
                <w:vertAlign w:val="superscript"/>
              </w:rPr>
              <w:t>nd</w:t>
            </w:r>
            <w:r>
              <w:rPr>
                <w:rFonts w:cstheme="minorHAnsi"/>
                <w:sz w:val="20"/>
                <w:szCs w:val="20"/>
              </w:rPr>
              <w:t xml:space="preserve"> Hyperlink is displayed</w:t>
            </w:r>
          </w:p>
        </w:tc>
        <w:tc>
          <w:tcPr>
            <w:tcW w:w="2485" w:type="dxa"/>
            <w:vAlign w:val="center"/>
          </w:tcPr>
          <w:p w14:paraId="1407D343" w14:textId="77777777" w:rsidR="00537710" w:rsidRDefault="00537710" w:rsidP="00537710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Webpage is </w:t>
            </w:r>
            <w:proofErr w:type="gramStart"/>
            <w:r>
              <w:rPr>
                <w:rFonts w:cstheme="minorHAnsi"/>
                <w:sz w:val="20"/>
                <w:szCs w:val="20"/>
              </w:rPr>
              <w:t>displayed</w:t>
            </w:r>
            <w:proofErr w:type="gramEnd"/>
          </w:p>
          <w:p w14:paraId="56D4BD92" w14:textId="0B407AEC" w:rsidR="00E330D0" w:rsidRPr="007F5766" w:rsidRDefault="00537710" w:rsidP="00537710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  <w:r w:rsidRPr="00537710">
              <w:rPr>
                <w:rFonts w:cstheme="minorHAnsi"/>
                <w:sz w:val="20"/>
                <w:szCs w:val="20"/>
                <w:vertAlign w:val="superscript"/>
              </w:rPr>
              <w:t>nd</w:t>
            </w:r>
            <w:r>
              <w:rPr>
                <w:rFonts w:cstheme="minorHAnsi"/>
                <w:sz w:val="20"/>
                <w:szCs w:val="20"/>
              </w:rPr>
              <w:t xml:space="preserve"> Hyperlink is displayed</w:t>
            </w:r>
          </w:p>
        </w:tc>
        <w:tc>
          <w:tcPr>
            <w:tcW w:w="1255" w:type="dxa"/>
          </w:tcPr>
          <w:p w14:paraId="3A795CD6" w14:textId="6D62048A" w:rsidR="00E330D0" w:rsidRPr="007F5766" w:rsidRDefault="00E330D0" w:rsidP="00E330D0">
            <w:pPr>
              <w:ind w:firstLine="0"/>
              <w:jc w:val="right"/>
              <w:rPr>
                <w:rFonts w:cstheme="minorHAnsi"/>
                <w:sz w:val="20"/>
                <w:szCs w:val="20"/>
              </w:rPr>
            </w:pPr>
            <w:r w:rsidRPr="007F5766">
              <w:rPr>
                <w:rFonts w:cstheme="minorHAnsi"/>
                <w:sz w:val="20"/>
                <w:szCs w:val="20"/>
              </w:rPr>
              <w:t>Pass</w:t>
            </w:r>
          </w:p>
        </w:tc>
      </w:tr>
      <w:tr w:rsidR="00E330D0" w14:paraId="73BCB8FB" w14:textId="77777777" w:rsidTr="00537710">
        <w:trPr>
          <w:trHeight w:val="431"/>
        </w:trPr>
        <w:tc>
          <w:tcPr>
            <w:tcW w:w="1255" w:type="dxa"/>
          </w:tcPr>
          <w:p w14:paraId="49E533D0" w14:textId="6EE0412B" w:rsidR="00E330D0" w:rsidRPr="007F5766" w:rsidRDefault="00E330D0" w:rsidP="00E330D0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7F5766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800" w:type="dxa"/>
            <w:vAlign w:val="center"/>
          </w:tcPr>
          <w:p w14:paraId="123DEA1E" w14:textId="77777777" w:rsidR="00E330D0" w:rsidRDefault="00537710" w:rsidP="00E330D0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Open Lab6.py</w:t>
            </w:r>
          </w:p>
          <w:p w14:paraId="790183EE" w14:textId="50D88535" w:rsidR="00537710" w:rsidRPr="007F5766" w:rsidRDefault="00537710" w:rsidP="00E330D0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Click 3</w:t>
            </w:r>
            <w:r w:rsidRPr="00537710">
              <w:rPr>
                <w:rFonts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cstheme="minorHAnsi"/>
                <w:sz w:val="20"/>
                <w:szCs w:val="20"/>
              </w:rPr>
              <w:t xml:space="preserve"> Hyperlink</w:t>
            </w:r>
          </w:p>
        </w:tc>
        <w:tc>
          <w:tcPr>
            <w:tcW w:w="2555" w:type="dxa"/>
            <w:vAlign w:val="center"/>
          </w:tcPr>
          <w:p w14:paraId="1D7B3007" w14:textId="77777777" w:rsidR="00537710" w:rsidRDefault="00537710" w:rsidP="00537710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Webpage is </w:t>
            </w:r>
            <w:proofErr w:type="gramStart"/>
            <w:r>
              <w:rPr>
                <w:rFonts w:cstheme="minorHAnsi"/>
                <w:sz w:val="20"/>
                <w:szCs w:val="20"/>
              </w:rPr>
              <w:t>displayed</w:t>
            </w:r>
            <w:proofErr w:type="gramEnd"/>
          </w:p>
          <w:p w14:paraId="4A2F4BB4" w14:textId="7B9A2CBE" w:rsidR="007F5766" w:rsidRPr="007F5766" w:rsidRDefault="00537710" w:rsidP="00537710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  <w:r w:rsidRPr="00537710">
              <w:rPr>
                <w:rFonts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cstheme="minorHAnsi"/>
                <w:sz w:val="20"/>
                <w:szCs w:val="20"/>
              </w:rPr>
              <w:t xml:space="preserve"> Hyperlink is displayed</w:t>
            </w:r>
          </w:p>
        </w:tc>
        <w:tc>
          <w:tcPr>
            <w:tcW w:w="2485" w:type="dxa"/>
            <w:vAlign w:val="center"/>
          </w:tcPr>
          <w:p w14:paraId="7897F883" w14:textId="77777777" w:rsidR="00537710" w:rsidRDefault="00537710" w:rsidP="00537710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Webpage is </w:t>
            </w:r>
            <w:proofErr w:type="gramStart"/>
            <w:r>
              <w:rPr>
                <w:rFonts w:cstheme="minorHAnsi"/>
                <w:sz w:val="20"/>
                <w:szCs w:val="20"/>
              </w:rPr>
              <w:t>displayed</w:t>
            </w:r>
            <w:proofErr w:type="gramEnd"/>
          </w:p>
          <w:p w14:paraId="1378172E" w14:textId="7925BDD6" w:rsidR="00E330D0" w:rsidRPr="007F5766" w:rsidRDefault="00537710" w:rsidP="00537710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  <w:r w:rsidRPr="00537710">
              <w:rPr>
                <w:rFonts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cstheme="minorHAnsi"/>
                <w:sz w:val="20"/>
                <w:szCs w:val="20"/>
              </w:rPr>
              <w:t xml:space="preserve"> Hyperlink is displayed</w:t>
            </w:r>
          </w:p>
        </w:tc>
        <w:tc>
          <w:tcPr>
            <w:tcW w:w="1255" w:type="dxa"/>
          </w:tcPr>
          <w:p w14:paraId="011DEA93" w14:textId="170C5D13" w:rsidR="00E330D0" w:rsidRPr="007F5766" w:rsidRDefault="00E330D0" w:rsidP="00E330D0">
            <w:pPr>
              <w:ind w:firstLine="0"/>
              <w:jc w:val="right"/>
              <w:rPr>
                <w:rFonts w:cstheme="minorHAnsi"/>
                <w:sz w:val="20"/>
                <w:szCs w:val="20"/>
              </w:rPr>
            </w:pPr>
            <w:r w:rsidRPr="007F5766">
              <w:rPr>
                <w:rFonts w:cstheme="minorHAnsi"/>
                <w:sz w:val="20"/>
                <w:szCs w:val="20"/>
              </w:rPr>
              <w:t>Pass</w:t>
            </w:r>
          </w:p>
        </w:tc>
      </w:tr>
      <w:tr w:rsidR="007F5766" w14:paraId="3C27D103" w14:textId="77777777" w:rsidTr="00537710">
        <w:trPr>
          <w:trHeight w:val="485"/>
        </w:trPr>
        <w:tc>
          <w:tcPr>
            <w:tcW w:w="1255" w:type="dxa"/>
          </w:tcPr>
          <w:p w14:paraId="2A115C23" w14:textId="2C30EF94" w:rsidR="007F5766" w:rsidRPr="007F5766" w:rsidRDefault="007F5766" w:rsidP="007F5766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7F5766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800" w:type="dxa"/>
            <w:vAlign w:val="center"/>
          </w:tcPr>
          <w:p w14:paraId="3E5D8319" w14:textId="0AA5ED00" w:rsidR="007F5766" w:rsidRPr="007F5766" w:rsidRDefault="007F5766" w:rsidP="007F5766">
            <w:pPr>
              <w:ind w:firstLine="0"/>
              <w:rPr>
                <w:rFonts w:cstheme="minorHAnsi"/>
                <w:sz w:val="20"/>
                <w:szCs w:val="20"/>
              </w:rPr>
            </w:pPr>
            <w:proofErr w:type="spellStart"/>
            <w:r w:rsidRPr="007F5766">
              <w:rPr>
                <w:rFonts w:cstheme="minorHAnsi"/>
                <w:sz w:val="20"/>
                <w:szCs w:val="20"/>
              </w:rPr>
              <w:t>Pylint</w:t>
            </w:r>
            <w:proofErr w:type="spellEnd"/>
            <w:r w:rsidRPr="007F5766">
              <w:rPr>
                <w:rFonts w:cstheme="minorHAnsi"/>
                <w:sz w:val="20"/>
                <w:szCs w:val="20"/>
              </w:rPr>
              <w:t xml:space="preserve"> Lab</w:t>
            </w:r>
            <w:r w:rsidR="00537710">
              <w:rPr>
                <w:rFonts w:cstheme="minorHAnsi"/>
                <w:sz w:val="20"/>
                <w:szCs w:val="20"/>
              </w:rPr>
              <w:t>6</w:t>
            </w:r>
            <w:r w:rsidRPr="007F5766">
              <w:rPr>
                <w:rFonts w:cstheme="minorHAnsi"/>
                <w:sz w:val="20"/>
                <w:szCs w:val="20"/>
              </w:rPr>
              <w:t>.py</w:t>
            </w:r>
          </w:p>
          <w:p w14:paraId="77087FC1" w14:textId="1CD3DA12" w:rsidR="007F5766" w:rsidRPr="007F5766" w:rsidRDefault="00537710" w:rsidP="007F5766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Open Lab6.py</w:t>
            </w:r>
          </w:p>
        </w:tc>
        <w:tc>
          <w:tcPr>
            <w:tcW w:w="2555" w:type="dxa"/>
            <w:vAlign w:val="center"/>
          </w:tcPr>
          <w:p w14:paraId="72CC08B7" w14:textId="07B734FF" w:rsidR="00537710" w:rsidRDefault="00537710" w:rsidP="007F5766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Displays </w:t>
            </w:r>
            <w:proofErr w:type="spellStart"/>
            <w:r>
              <w:rPr>
                <w:rFonts w:cstheme="minorHAnsi"/>
                <w:sz w:val="20"/>
                <w:szCs w:val="20"/>
              </w:rPr>
              <w:t>Pylint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Score 10/10</w:t>
            </w:r>
          </w:p>
          <w:p w14:paraId="1C1A158A" w14:textId="49EF0CD4" w:rsidR="007F5766" w:rsidRPr="007F5766" w:rsidRDefault="00537710" w:rsidP="007F5766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Webpage is displayed</w:t>
            </w:r>
          </w:p>
        </w:tc>
        <w:tc>
          <w:tcPr>
            <w:tcW w:w="2485" w:type="dxa"/>
            <w:vAlign w:val="center"/>
          </w:tcPr>
          <w:p w14:paraId="1FA7DB37" w14:textId="77777777" w:rsidR="00537710" w:rsidRDefault="00537710" w:rsidP="00537710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Displays </w:t>
            </w:r>
            <w:proofErr w:type="spellStart"/>
            <w:r>
              <w:rPr>
                <w:rFonts w:cstheme="minorHAnsi"/>
                <w:sz w:val="20"/>
                <w:szCs w:val="20"/>
              </w:rPr>
              <w:t>Pylint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Score 10/10</w:t>
            </w:r>
          </w:p>
          <w:p w14:paraId="2FB8FD5D" w14:textId="059183AF" w:rsidR="007F5766" w:rsidRPr="007F5766" w:rsidRDefault="00537710" w:rsidP="00537710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Webpage is displayed</w:t>
            </w:r>
          </w:p>
        </w:tc>
        <w:tc>
          <w:tcPr>
            <w:tcW w:w="1255" w:type="dxa"/>
          </w:tcPr>
          <w:p w14:paraId="66DCB565" w14:textId="1923DFC6" w:rsidR="007F5766" w:rsidRPr="007F5766" w:rsidRDefault="007F5766" w:rsidP="007F5766">
            <w:pPr>
              <w:ind w:firstLine="0"/>
              <w:jc w:val="right"/>
              <w:rPr>
                <w:rFonts w:cstheme="minorHAnsi"/>
                <w:sz w:val="20"/>
                <w:szCs w:val="20"/>
              </w:rPr>
            </w:pPr>
            <w:r w:rsidRPr="007F5766">
              <w:rPr>
                <w:rFonts w:cstheme="minorHAnsi"/>
                <w:sz w:val="20"/>
                <w:szCs w:val="20"/>
              </w:rPr>
              <w:t>Pass</w:t>
            </w:r>
          </w:p>
        </w:tc>
      </w:tr>
    </w:tbl>
    <w:p w14:paraId="1F88CBDB" w14:textId="77777777" w:rsidR="00AB1EF4" w:rsidRDefault="00AB1EF4" w:rsidP="00A81E26">
      <w:pPr>
        <w:ind w:firstLine="0"/>
        <w:jc w:val="center"/>
        <w:rPr>
          <w:b/>
          <w:bCs/>
        </w:rPr>
      </w:pPr>
    </w:p>
    <w:p w14:paraId="7225D8BB" w14:textId="77777777" w:rsidR="00AB1EF4" w:rsidRDefault="00AB1EF4">
      <w:pPr>
        <w:rPr>
          <w:b/>
          <w:bCs/>
        </w:rPr>
      </w:pPr>
      <w:r>
        <w:rPr>
          <w:b/>
          <w:bCs/>
        </w:rPr>
        <w:br w:type="page"/>
      </w:r>
    </w:p>
    <w:p w14:paraId="3DD49586" w14:textId="4714A195" w:rsidR="004A2996" w:rsidRDefault="00A764A4" w:rsidP="00AB1EF4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Screenshots</w:t>
      </w:r>
    </w:p>
    <w:p w14:paraId="1B247067" w14:textId="67B33695" w:rsidR="00537710" w:rsidRDefault="00A764A4" w:rsidP="00044B4C">
      <w:pPr>
        <w:ind w:firstLine="0"/>
        <w:jc w:val="center"/>
        <w:rPr>
          <w:b/>
          <w:bCs/>
        </w:rPr>
      </w:pPr>
      <w:r w:rsidRPr="00A81E26">
        <w:rPr>
          <w:b/>
          <w:bCs/>
        </w:rPr>
        <w:t>Test Case 1</w:t>
      </w:r>
    </w:p>
    <w:p w14:paraId="407DA4C5" w14:textId="6FA9FF47" w:rsidR="00537710" w:rsidRDefault="00A764A4" w:rsidP="00044B4C">
      <w:pPr>
        <w:ind w:firstLine="0"/>
        <w:jc w:val="center"/>
        <w:rPr>
          <w:b/>
          <w:bCs/>
        </w:rPr>
      </w:pPr>
      <w:r w:rsidRPr="00A81E26">
        <w:rPr>
          <w:b/>
          <w:bCs/>
        </w:rPr>
        <w:t xml:space="preserve">Test Case </w:t>
      </w:r>
      <w:r w:rsidR="00537710">
        <w:rPr>
          <w:b/>
          <w:bCs/>
        </w:rPr>
        <w:t>2</w:t>
      </w:r>
    </w:p>
    <w:p w14:paraId="4E2A29C5" w14:textId="59079598" w:rsidR="006C31B7" w:rsidRDefault="00A764A4" w:rsidP="00044B4C">
      <w:pPr>
        <w:ind w:firstLine="0"/>
        <w:jc w:val="center"/>
        <w:rPr>
          <w:b/>
          <w:bCs/>
        </w:rPr>
      </w:pPr>
      <w:r w:rsidRPr="00A81E26">
        <w:rPr>
          <w:b/>
          <w:bCs/>
        </w:rPr>
        <w:t>Test Case 3</w:t>
      </w:r>
    </w:p>
    <w:p w14:paraId="6611EEEB" w14:textId="1302DB76" w:rsidR="00044B4C" w:rsidRDefault="00A764A4" w:rsidP="00044B4C">
      <w:pPr>
        <w:ind w:firstLine="0"/>
        <w:jc w:val="center"/>
        <w:rPr>
          <w:b/>
          <w:bCs/>
        </w:rPr>
      </w:pPr>
      <w:r w:rsidRPr="00A81E26">
        <w:rPr>
          <w:b/>
          <w:bCs/>
        </w:rPr>
        <w:t>Test Case 4</w:t>
      </w:r>
    </w:p>
    <w:p w14:paraId="113410A7" w14:textId="32B2275E" w:rsidR="006C31B7" w:rsidRPr="00044B4C" w:rsidRDefault="00A764A4" w:rsidP="00044B4C">
      <w:pPr>
        <w:ind w:firstLine="0"/>
        <w:jc w:val="center"/>
        <w:rPr>
          <w:b/>
          <w:bCs/>
          <w:noProof/>
        </w:rPr>
      </w:pPr>
      <w:r w:rsidRPr="00A81E26">
        <w:rPr>
          <w:b/>
          <w:bCs/>
        </w:rPr>
        <w:t>Test Case 5</w:t>
      </w:r>
    </w:p>
    <w:sectPr w:rsidR="006C31B7" w:rsidRPr="00044B4C">
      <w:headerReference w:type="default" r:id="rId10"/>
      <w:headerReference w:type="first" r:id="rId11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B444A" w14:textId="77777777" w:rsidR="002F4B63" w:rsidRDefault="002F4B63">
      <w:pPr>
        <w:spacing w:line="240" w:lineRule="auto"/>
      </w:pPr>
      <w:r>
        <w:separator/>
      </w:r>
    </w:p>
  </w:endnote>
  <w:endnote w:type="continuationSeparator" w:id="0">
    <w:p w14:paraId="5608D63B" w14:textId="77777777" w:rsidR="002F4B63" w:rsidRDefault="002F4B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3B5DE" w14:textId="77777777" w:rsidR="002F4B63" w:rsidRDefault="002F4B63">
      <w:pPr>
        <w:spacing w:line="240" w:lineRule="auto"/>
      </w:pPr>
      <w:r>
        <w:separator/>
      </w:r>
    </w:p>
  </w:footnote>
  <w:footnote w:type="continuationSeparator" w:id="0">
    <w:p w14:paraId="4CDC8E03" w14:textId="77777777" w:rsidR="002F4B63" w:rsidRDefault="002F4B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71FED" w14:textId="7EE39320" w:rsidR="00D15DE9" w:rsidRDefault="00000000">
    <w:pPr>
      <w:pStyle w:val="Header"/>
    </w:pPr>
    <w:sdt>
      <w:sdtPr>
        <w:rPr>
          <w:rStyle w:val="Strong"/>
        </w:rPr>
        <w:alias w:val="Running head"/>
        <w:tag w:val=""/>
        <w:id w:val="1072628492"/>
        <w:placeholder>
          <w:docPart w:val="BB70AC522A418548AF7ABDE738D7CA48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7C4DDF">
          <w:rPr>
            <w:rStyle w:val="Strong"/>
          </w:rPr>
          <w:t>Assignment 1</w:t>
        </w:r>
      </w:sdtContent>
    </w:sdt>
    <w:r>
      <w:rPr>
        <w:rStyle w:val="Strong"/>
      </w:rPr>
      <w:t xml:space="preserve"> 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9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6133A" w14:textId="60E3142C" w:rsidR="00D15DE9" w:rsidRDefault="00000000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78D8C733B5085146A5A144BEF447729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7C4DDF">
          <w:rPr>
            <w:rStyle w:val="Strong"/>
          </w:rPr>
          <w:t>Assignment 1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0F37DDB"/>
    <w:multiLevelType w:val="hybridMultilevel"/>
    <w:tmpl w:val="3AC8666C"/>
    <w:lvl w:ilvl="0" w:tplc="0DFA8300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1471113">
    <w:abstractNumId w:val="9"/>
  </w:num>
  <w:num w:numId="2" w16cid:durableId="1906722826">
    <w:abstractNumId w:val="7"/>
  </w:num>
  <w:num w:numId="3" w16cid:durableId="1573924596">
    <w:abstractNumId w:val="6"/>
  </w:num>
  <w:num w:numId="4" w16cid:durableId="1766460518">
    <w:abstractNumId w:val="5"/>
  </w:num>
  <w:num w:numId="5" w16cid:durableId="273370645">
    <w:abstractNumId w:val="4"/>
  </w:num>
  <w:num w:numId="6" w16cid:durableId="189757379">
    <w:abstractNumId w:val="8"/>
  </w:num>
  <w:num w:numId="7" w16cid:durableId="893464888">
    <w:abstractNumId w:val="3"/>
  </w:num>
  <w:num w:numId="8" w16cid:durableId="1813250361">
    <w:abstractNumId w:val="2"/>
  </w:num>
  <w:num w:numId="9" w16cid:durableId="1808736305">
    <w:abstractNumId w:val="1"/>
  </w:num>
  <w:num w:numId="10" w16cid:durableId="752706401">
    <w:abstractNumId w:val="0"/>
  </w:num>
  <w:num w:numId="11" w16cid:durableId="1248073114">
    <w:abstractNumId w:val="9"/>
    <w:lvlOverride w:ilvl="0">
      <w:startOverride w:val="1"/>
    </w:lvlOverride>
  </w:num>
  <w:num w:numId="12" w16cid:durableId="14233320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50"/>
    <w:rsid w:val="00044B4C"/>
    <w:rsid w:val="0005715D"/>
    <w:rsid w:val="0006656A"/>
    <w:rsid w:val="000837BF"/>
    <w:rsid w:val="000A68AC"/>
    <w:rsid w:val="000E5923"/>
    <w:rsid w:val="000F4AED"/>
    <w:rsid w:val="001220E9"/>
    <w:rsid w:val="00163C50"/>
    <w:rsid w:val="001A53F2"/>
    <w:rsid w:val="001A7431"/>
    <w:rsid w:val="001D0EDF"/>
    <w:rsid w:val="001D5530"/>
    <w:rsid w:val="001F2660"/>
    <w:rsid w:val="002A6875"/>
    <w:rsid w:val="002B5389"/>
    <w:rsid w:val="002E41AD"/>
    <w:rsid w:val="002F4B63"/>
    <w:rsid w:val="00312ED9"/>
    <w:rsid w:val="0031334A"/>
    <w:rsid w:val="00327F54"/>
    <w:rsid w:val="00414C6E"/>
    <w:rsid w:val="004A2996"/>
    <w:rsid w:val="004D7B71"/>
    <w:rsid w:val="004F4560"/>
    <w:rsid w:val="00514CF8"/>
    <w:rsid w:val="005266DB"/>
    <w:rsid w:val="00532806"/>
    <w:rsid w:val="00537710"/>
    <w:rsid w:val="0054201C"/>
    <w:rsid w:val="0056210E"/>
    <w:rsid w:val="005900AE"/>
    <w:rsid w:val="005B49E0"/>
    <w:rsid w:val="00600290"/>
    <w:rsid w:val="006629A9"/>
    <w:rsid w:val="006810ED"/>
    <w:rsid w:val="006B1490"/>
    <w:rsid w:val="006C31B7"/>
    <w:rsid w:val="006E4B12"/>
    <w:rsid w:val="006F0745"/>
    <w:rsid w:val="007074F6"/>
    <w:rsid w:val="00707FA3"/>
    <w:rsid w:val="00742CEA"/>
    <w:rsid w:val="007657C0"/>
    <w:rsid w:val="007C1990"/>
    <w:rsid w:val="007C4DDF"/>
    <w:rsid w:val="007F5766"/>
    <w:rsid w:val="008059CE"/>
    <w:rsid w:val="0081639C"/>
    <w:rsid w:val="00833BA3"/>
    <w:rsid w:val="008A3CE7"/>
    <w:rsid w:val="009037FE"/>
    <w:rsid w:val="00914424"/>
    <w:rsid w:val="00964A2E"/>
    <w:rsid w:val="009C0807"/>
    <w:rsid w:val="009C25D4"/>
    <w:rsid w:val="009E53B0"/>
    <w:rsid w:val="009F6440"/>
    <w:rsid w:val="00A073CB"/>
    <w:rsid w:val="00A764A4"/>
    <w:rsid w:val="00A81E26"/>
    <w:rsid w:val="00A87007"/>
    <w:rsid w:val="00AB1474"/>
    <w:rsid w:val="00AB1EF4"/>
    <w:rsid w:val="00AB707B"/>
    <w:rsid w:val="00B601BD"/>
    <w:rsid w:val="00B8406C"/>
    <w:rsid w:val="00BA0F96"/>
    <w:rsid w:val="00C05DDB"/>
    <w:rsid w:val="00C17D10"/>
    <w:rsid w:val="00C34308"/>
    <w:rsid w:val="00C730FB"/>
    <w:rsid w:val="00C81644"/>
    <w:rsid w:val="00CD5752"/>
    <w:rsid w:val="00CE101A"/>
    <w:rsid w:val="00D13EA5"/>
    <w:rsid w:val="00D15DE9"/>
    <w:rsid w:val="00D30F9B"/>
    <w:rsid w:val="00D34A04"/>
    <w:rsid w:val="00D712DC"/>
    <w:rsid w:val="00E330D0"/>
    <w:rsid w:val="00E4730A"/>
    <w:rsid w:val="00E52659"/>
    <w:rsid w:val="00E547AF"/>
    <w:rsid w:val="00ED2C05"/>
    <w:rsid w:val="00F2502F"/>
    <w:rsid w:val="00F92F03"/>
    <w:rsid w:val="00FE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70EBFD"/>
  <w15:chartTrackingRefBased/>
  <w15:docId w15:val="{B8475D8B-E1AB-E94B-A538-C00DFFCF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0D0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yanburkhardt/Library/Containers/com.microsoft.Word/Data/Library/Application%20Support/Microsoft/Office/16.0/DTS/en-US%7b3AB9F49B-8BB5-EC47-A59A-FF23D342514A%7d/%7b68CB6D54-438E-A944-BA36-44EB5A5351F1%7dtf1000209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C862149E75634998DA806749EF0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5DC80-B984-3342-BBF5-2A1EA6C04811}"/>
      </w:docPartPr>
      <w:docPartBody>
        <w:p w:rsidR="0021192C" w:rsidRDefault="00000000">
          <w:pPr>
            <w:pStyle w:val="42C862149E75634998DA806749EF008B"/>
          </w:pPr>
          <w:r>
            <w:t>[Title Here, up to 12 Words, on One to Two Lines]</w:t>
          </w:r>
        </w:p>
      </w:docPartBody>
    </w:docPart>
    <w:docPart>
      <w:docPartPr>
        <w:name w:val="0391DB8A5EAB164FBA3D9AA85FD72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B3417-71F7-B44B-9FE7-1998C1D532DF}"/>
      </w:docPartPr>
      <w:docPartBody>
        <w:p w:rsidR="0021192C" w:rsidRDefault="00000000">
          <w:pPr>
            <w:pStyle w:val="0391DB8A5EAB164FBA3D9AA85FD724AC"/>
          </w:pPr>
          <w:r>
            <w:t>[Title Here, up to 12 Words, on One to Two Lines]</w:t>
          </w:r>
        </w:p>
      </w:docPartBody>
    </w:docPart>
    <w:docPart>
      <w:docPartPr>
        <w:name w:val="BB70AC522A418548AF7ABDE738D7C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8B3F5-C6F5-3D48-9DA2-17C87ADE1B56}"/>
      </w:docPartPr>
      <w:docPartBody>
        <w:p w:rsidR="0021192C" w:rsidRDefault="00000000">
          <w:pPr>
            <w:pStyle w:val="BB70AC522A418548AF7ABDE738D7CA48"/>
          </w:pPr>
          <w:r>
            <w:t>[Place all tables for your paper in a tables section, following references (and, if applicable, footnotes).  Start a new page for each table, include a table number and table title for each, as shown on this page.  All explanatory text appears in a table note that follows the table, such as this one.  Use the Table/Figure style to get the spacing between table and note.  Tables in APA format can use single or 1.5 line spacing.  Include a heading for every row and column, even if the content seems obvious.  To insert a table, on the Insert tab, tap Table.  New tables that you create in this document use APA format by default.]</w:t>
          </w:r>
        </w:p>
      </w:docPartBody>
    </w:docPart>
    <w:docPart>
      <w:docPartPr>
        <w:name w:val="78D8C733B5085146A5A144BEF4477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5CBA5-746D-C341-9A2E-47C56EEAF187}"/>
      </w:docPartPr>
      <w:docPartBody>
        <w:p w:rsidR="0021192C" w:rsidRDefault="00000000">
          <w:pPr>
            <w:pStyle w:val="78D8C733B5085146A5A144BEF447729A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35"/>
    <w:rsid w:val="000A7BFD"/>
    <w:rsid w:val="0021192C"/>
    <w:rsid w:val="002A6696"/>
    <w:rsid w:val="00485910"/>
    <w:rsid w:val="007B0CC7"/>
    <w:rsid w:val="009B3B35"/>
    <w:rsid w:val="00AA1420"/>
    <w:rsid w:val="00C015B9"/>
    <w:rsid w:val="00C52450"/>
    <w:rsid w:val="00F631D8"/>
    <w:rsid w:val="00F8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eastAsia="ja-JP"/>
      <w14:ligatures w14:val="none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C862149E75634998DA806749EF008B">
    <w:name w:val="42C862149E75634998DA806749EF008B"/>
  </w:style>
  <w:style w:type="character" w:styleId="PlaceholderText">
    <w:name w:val="Placeholder Text"/>
    <w:basedOn w:val="DefaultParagraphFont"/>
    <w:uiPriority w:val="99"/>
    <w:semiHidden/>
    <w:rsid w:val="0021192C"/>
    <w:rPr>
      <w:color w:val="808080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0391DB8A5EAB164FBA3D9AA85FD724AC">
    <w:name w:val="0391DB8A5EAB164FBA3D9AA85FD724AC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eastAsia="ja-JP"/>
      <w14:ligatures w14:val="none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BB70AC522A418548AF7ABDE738D7CA48">
    <w:name w:val="BB70AC522A418548AF7ABDE738D7CA48"/>
  </w:style>
  <w:style w:type="paragraph" w:customStyle="1" w:styleId="78D8C733B5085146A5A144BEF447729A">
    <w:name w:val="78D8C733B5085146A5A144BEF44772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Assignment 1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8B2303-F514-4E15-89A3-727D86B05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Paper.dotx</Template>
  <TotalTime>38</TotalTime>
  <Pages>5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6 Deliverables</vt:lpstr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Deliverables</dc:title>
  <dc:subject/>
  <dc:creator>Microsoft Office User</dc:creator>
  <cp:keywords/>
  <dc:description/>
  <cp:lastModifiedBy>Ryan Burkhardt</cp:lastModifiedBy>
  <cp:revision>3</cp:revision>
  <dcterms:created xsi:type="dcterms:W3CDTF">2024-01-19T21:40:00Z</dcterms:created>
  <dcterms:modified xsi:type="dcterms:W3CDTF">2024-01-19T23:54:00Z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